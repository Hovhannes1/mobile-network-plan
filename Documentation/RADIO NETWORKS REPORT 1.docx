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34D3" w14:textId="77777777" w:rsidR="00E256F7" w:rsidRDefault="003A7CA1">
      <w:pPr>
        <w:pStyle w:val="Dept"/>
        <w:spacing w:after="120" w:line="276" w:lineRule="auto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270355" wp14:editId="18B7CE8A">
            <wp:simplePos x="0" y="0"/>
            <wp:positionH relativeFrom="column">
              <wp:posOffset>4724403</wp:posOffset>
            </wp:positionH>
            <wp:positionV relativeFrom="paragraph">
              <wp:posOffset>0</wp:posOffset>
            </wp:positionV>
            <wp:extent cx="1310636" cy="901698"/>
            <wp:effectExtent l="0" t="0" r="3814" b="0"/>
            <wp:wrapThrough wrapText="bothSides">
              <wp:wrapPolygon edited="0">
                <wp:start x="3141" y="0"/>
                <wp:lineTo x="0" y="913"/>
                <wp:lineTo x="0" y="8220"/>
                <wp:lineTo x="9109" y="14613"/>
                <wp:lineTo x="0" y="16896"/>
                <wp:lineTo x="0" y="21006"/>
                <wp:lineTo x="21359" y="21006"/>
                <wp:lineTo x="21359" y="7307"/>
                <wp:lineTo x="20103" y="7307"/>
                <wp:lineTo x="13507" y="1370"/>
                <wp:lineTo x="11308" y="0"/>
                <wp:lineTo x="3141" y="0"/>
              </wp:wrapPolygon>
            </wp:wrapThrough>
            <wp:docPr id="1" name="Picture 17" descr="I-Site Pro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36" cy="9016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5E7B44DF" wp14:editId="3A0DF674">
            <wp:extent cx="1744976" cy="807716"/>
            <wp:effectExtent l="0" t="0" r="7624" b="0"/>
            <wp:docPr id="2" name="Picture 1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76" cy="807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fr-FR"/>
        </w:rPr>
        <w:t xml:space="preserve">                                                      </w:t>
      </w:r>
    </w:p>
    <w:p w14:paraId="7D3F2B69" w14:textId="77777777" w:rsidR="00E256F7" w:rsidRPr="005B6A80" w:rsidRDefault="003A7CA1">
      <w:pPr>
        <w:pStyle w:val="Dept"/>
        <w:spacing w:after="120" w:line="276" w:lineRule="auto"/>
        <w:jc w:val="left"/>
        <w:rPr>
          <w:lang w:val="fr-FR"/>
        </w:rPr>
      </w:pPr>
      <w:r>
        <w:rPr>
          <w:b/>
          <w:bCs/>
          <w:sz w:val="36"/>
          <w:szCs w:val="36"/>
          <w:lang w:val="fr-FR"/>
        </w:rPr>
        <w:t xml:space="preserve">                         </w:t>
      </w:r>
      <w:r>
        <w:rPr>
          <w:b/>
          <w:bCs/>
          <w:sz w:val="36"/>
          <w:szCs w:val="36"/>
          <w:lang w:val="fr-FR"/>
        </w:rPr>
        <w:t>Université de Franche Comté</w:t>
      </w:r>
    </w:p>
    <w:p w14:paraId="7B715427" w14:textId="77777777" w:rsidR="00E256F7" w:rsidRPr="005B6A80" w:rsidRDefault="003A7CA1">
      <w:pPr>
        <w:pStyle w:val="Dept"/>
        <w:spacing w:after="120" w:line="276" w:lineRule="auto"/>
        <w:rPr>
          <w:lang w:val="fr-FR"/>
        </w:rPr>
      </w:pPr>
      <w:r>
        <w:rPr>
          <w:b/>
          <w:bCs/>
          <w:sz w:val="40"/>
          <w:szCs w:val="40"/>
          <w:lang w:val="fr-FR"/>
        </w:rPr>
        <w:t xml:space="preserve"> </w:t>
      </w:r>
      <w:r>
        <w:rPr>
          <w:b/>
          <w:bCs/>
          <w:sz w:val="34"/>
          <w:szCs w:val="34"/>
          <w:lang w:val="fr-FR"/>
        </w:rPr>
        <w:t>Radio Networks - RI53</w:t>
      </w:r>
    </w:p>
    <w:p w14:paraId="45B6437E" w14:textId="77777777" w:rsidR="00E256F7" w:rsidRDefault="00E256F7">
      <w:pPr>
        <w:pStyle w:val="Dept"/>
        <w:spacing w:after="120" w:line="276" w:lineRule="auto"/>
        <w:rPr>
          <w:b/>
          <w:bCs/>
          <w:sz w:val="32"/>
          <w:szCs w:val="32"/>
          <w:lang w:val="fr-FR"/>
        </w:rPr>
      </w:pPr>
    </w:p>
    <w:p w14:paraId="7C482531" w14:textId="77777777" w:rsidR="00E256F7" w:rsidRDefault="00E256F7">
      <w:pPr>
        <w:pStyle w:val="Dept"/>
        <w:spacing w:after="120" w:line="276" w:lineRule="auto"/>
        <w:rPr>
          <w:b/>
          <w:bCs/>
          <w:sz w:val="32"/>
          <w:szCs w:val="32"/>
          <w:lang w:val="fr-FR"/>
        </w:rPr>
      </w:pPr>
    </w:p>
    <w:p w14:paraId="76C7C2A2" w14:textId="77777777" w:rsidR="00E256F7" w:rsidRDefault="003A7CA1">
      <w:pPr>
        <w:pStyle w:val="Dept"/>
        <w:spacing w:after="12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Project-CS: Cell selection</w:t>
      </w:r>
    </w:p>
    <w:p w14:paraId="6882A82D" w14:textId="77777777" w:rsidR="00E256F7" w:rsidRDefault="003A7CA1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Report 1– Team 3</w:t>
      </w:r>
    </w:p>
    <w:p w14:paraId="777AB2C4" w14:textId="77777777" w:rsidR="00E256F7" w:rsidRDefault="00E256F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929030A" w14:textId="77777777" w:rsidR="00E256F7" w:rsidRDefault="00E256F7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5665798" w14:textId="77777777" w:rsidR="00E256F7" w:rsidRDefault="003A7CA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Done by</w:t>
      </w:r>
    </w:p>
    <w:p w14:paraId="723B4E90" w14:textId="296BC1FA" w:rsidR="00E256F7" w:rsidRPr="005B6A80" w:rsidRDefault="003A7CA1">
      <w:r>
        <w:rPr>
          <w:rFonts w:ascii="Times New Roman" w:hAnsi="Times New Roman"/>
          <w:b/>
          <w:bCs/>
          <w:sz w:val="24"/>
          <w:szCs w:val="24"/>
        </w:rPr>
        <w:t xml:space="preserve">                       </w:t>
      </w:r>
      <w:r w:rsidRPr="005B6A80">
        <w:rPr>
          <w:rFonts w:ascii="Times New Roman" w:hAnsi="Times New Roman"/>
        </w:rPr>
        <w:t>MD AFTAB U</w:t>
      </w:r>
      <w:r w:rsidR="005B6A80" w:rsidRPr="005B6A80">
        <w:rPr>
          <w:rFonts w:ascii="Times New Roman" w:hAnsi="Times New Roman"/>
        </w:rPr>
        <w:t>ddin</w:t>
      </w:r>
      <w:r w:rsidRPr="005B6A80">
        <w:rPr>
          <w:rFonts w:ascii="Times New Roman" w:hAnsi="Times New Roman"/>
        </w:rPr>
        <w:t xml:space="preserve">, </w:t>
      </w:r>
      <w:proofErr w:type="spellStart"/>
      <w:r w:rsidR="005B6A80" w:rsidRPr="005B6A80">
        <w:rPr>
          <w:rFonts w:ascii="Times New Roman" w:hAnsi="Times New Roman"/>
        </w:rPr>
        <w:t>Massilva</w:t>
      </w:r>
      <w:proofErr w:type="spellEnd"/>
      <w:r w:rsidR="005B6A80" w:rsidRPr="005B6A80">
        <w:rPr>
          <w:rFonts w:ascii="Times New Roman" w:hAnsi="Times New Roman"/>
        </w:rPr>
        <w:t xml:space="preserve"> </w:t>
      </w:r>
      <w:proofErr w:type="spellStart"/>
      <w:r w:rsidR="005B6A80" w:rsidRPr="005B6A80">
        <w:rPr>
          <w:rFonts w:ascii="Times New Roman" w:hAnsi="Times New Roman"/>
        </w:rPr>
        <w:t>Boutiab</w:t>
      </w:r>
      <w:proofErr w:type="spellEnd"/>
      <w:r w:rsidR="005B6A80">
        <w:rPr>
          <w:rFonts w:ascii="Times New Roman" w:hAnsi="Times New Roman"/>
        </w:rPr>
        <w:t xml:space="preserve">, </w:t>
      </w:r>
      <w:r w:rsidRPr="005B6A80">
        <w:rPr>
          <w:rFonts w:ascii="Times New Roman" w:hAnsi="Times New Roman"/>
        </w:rPr>
        <w:t xml:space="preserve">Mandy-Ann Owusu Manu, </w:t>
      </w:r>
      <w:r w:rsidRPr="005B6A80">
        <w:rPr>
          <w:rFonts w:ascii="Times New Roman" w:hAnsi="Times New Roman"/>
        </w:rPr>
        <w:t>Hov</w:t>
      </w:r>
      <w:r w:rsidR="005B6A80" w:rsidRPr="005B6A80">
        <w:rPr>
          <w:rFonts w:ascii="Times New Roman" w:hAnsi="Times New Roman"/>
        </w:rPr>
        <w:t>h</w:t>
      </w:r>
      <w:r w:rsidRPr="005B6A80">
        <w:rPr>
          <w:rFonts w:ascii="Times New Roman" w:hAnsi="Times New Roman"/>
        </w:rPr>
        <w:t>annes</w:t>
      </w:r>
      <w:r w:rsidR="005B6A80" w:rsidRPr="005B6A80">
        <w:rPr>
          <w:rFonts w:ascii="Times New Roman" w:hAnsi="Times New Roman"/>
        </w:rPr>
        <w:t xml:space="preserve"> Stepanyan</w:t>
      </w:r>
    </w:p>
    <w:p w14:paraId="6841DD53" w14:textId="77777777" w:rsidR="00E256F7" w:rsidRDefault="00E256F7">
      <w:pPr>
        <w:rPr>
          <w:rFonts w:ascii="Times New Roman" w:hAnsi="Times New Roman"/>
          <w:sz w:val="24"/>
          <w:szCs w:val="24"/>
        </w:rPr>
      </w:pPr>
    </w:p>
    <w:p w14:paraId="41D4B276" w14:textId="77777777" w:rsidR="00E256F7" w:rsidRDefault="00E256F7">
      <w:pPr>
        <w:rPr>
          <w:rFonts w:ascii="Times New Roman" w:hAnsi="Times New Roman"/>
          <w:sz w:val="24"/>
          <w:szCs w:val="24"/>
        </w:rPr>
      </w:pPr>
    </w:p>
    <w:p w14:paraId="17CF35A2" w14:textId="77777777" w:rsidR="00E256F7" w:rsidRDefault="00E256F7">
      <w:pPr>
        <w:rPr>
          <w:rFonts w:ascii="Times New Roman" w:hAnsi="Times New Roman"/>
          <w:sz w:val="24"/>
          <w:szCs w:val="24"/>
        </w:rPr>
      </w:pPr>
    </w:p>
    <w:p w14:paraId="03493663" w14:textId="77777777" w:rsidR="00E256F7" w:rsidRDefault="003A7CA1">
      <w:pPr>
        <w:pStyle w:val="BlockText"/>
        <w:spacing w:before="200" w:after="200" w:line="276" w:lineRule="auto"/>
      </w:pPr>
      <w:r>
        <w:rPr>
          <w:b/>
          <w:sz w:val="28"/>
          <w:szCs w:val="28"/>
        </w:rPr>
        <w:t>Supervisor</w:t>
      </w:r>
      <w:r>
        <w:rPr>
          <w:b/>
          <w:sz w:val="32"/>
          <w:szCs w:val="32"/>
        </w:rPr>
        <w:t xml:space="preserve">: </w:t>
      </w:r>
      <w:r>
        <w:t xml:space="preserve">Mr. </w:t>
      </w:r>
      <w:proofErr w:type="spellStart"/>
      <w:r>
        <w:t>Mabed</w:t>
      </w:r>
      <w:proofErr w:type="spellEnd"/>
      <w:r>
        <w:t xml:space="preserve"> and Mrs. Baala</w:t>
      </w:r>
    </w:p>
    <w:p w14:paraId="2AB81FB9" w14:textId="77777777" w:rsidR="00E256F7" w:rsidRDefault="00E256F7">
      <w:pPr>
        <w:pStyle w:val="Dept"/>
        <w:spacing w:after="120" w:line="276" w:lineRule="auto"/>
      </w:pPr>
    </w:p>
    <w:p w14:paraId="74A5D90B" w14:textId="77777777" w:rsidR="00E256F7" w:rsidRDefault="00E256F7">
      <w:pPr>
        <w:pStyle w:val="Dept"/>
        <w:spacing w:after="120" w:line="276" w:lineRule="auto"/>
      </w:pPr>
    </w:p>
    <w:p w14:paraId="19846DDD" w14:textId="77777777" w:rsidR="00E256F7" w:rsidRDefault="00E256F7">
      <w:pPr>
        <w:pStyle w:val="Dept"/>
        <w:spacing w:after="120" w:line="276" w:lineRule="auto"/>
      </w:pPr>
    </w:p>
    <w:p w14:paraId="08777C4C" w14:textId="77777777" w:rsidR="00E256F7" w:rsidRDefault="00E256F7">
      <w:pPr>
        <w:pStyle w:val="Dept"/>
        <w:spacing w:after="120" w:line="276" w:lineRule="auto"/>
      </w:pPr>
    </w:p>
    <w:p w14:paraId="6AE82E3F" w14:textId="77777777" w:rsidR="00E256F7" w:rsidRDefault="00E256F7">
      <w:pPr>
        <w:pStyle w:val="Dept"/>
        <w:spacing w:after="120" w:line="276" w:lineRule="auto"/>
      </w:pPr>
    </w:p>
    <w:p w14:paraId="68432164" w14:textId="77777777" w:rsidR="00E256F7" w:rsidRDefault="003A7CA1">
      <w:pPr>
        <w:pStyle w:val="Dept"/>
        <w:spacing w:after="120" w:line="276" w:lineRule="auto"/>
      </w:pPr>
      <w:r>
        <w:t>May 09, 2022</w:t>
      </w:r>
    </w:p>
    <w:p w14:paraId="7264F8EE" w14:textId="77777777" w:rsidR="00E256F7" w:rsidRDefault="00E256F7">
      <w:pPr>
        <w:rPr>
          <w:rFonts w:ascii="Times New Roman" w:hAnsi="Times New Roman"/>
          <w:sz w:val="32"/>
          <w:szCs w:val="32"/>
        </w:rPr>
      </w:pPr>
    </w:p>
    <w:p w14:paraId="26AEA91D" w14:textId="77777777" w:rsidR="00E256F7" w:rsidRDefault="00E256F7">
      <w:pPr>
        <w:rPr>
          <w:rFonts w:ascii="Times New Roman" w:hAnsi="Times New Roman"/>
          <w:sz w:val="32"/>
          <w:szCs w:val="32"/>
        </w:rPr>
      </w:pPr>
    </w:p>
    <w:p w14:paraId="159A91AF" w14:textId="77777777" w:rsidR="00E256F7" w:rsidRDefault="003A7C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To start with, we have made up a list of the tasks required of us, as stated in the project, and with the materials given (i.e., pdf and the </w:t>
      </w:r>
      <w:r>
        <w:rPr>
          <w:rFonts w:ascii="Times New Roman" w:hAnsi="Times New Roman"/>
          <w:sz w:val="24"/>
          <w:szCs w:val="24"/>
        </w:rPr>
        <w:t xml:space="preserve">video). </w:t>
      </w:r>
    </w:p>
    <w:p w14:paraId="65D39960" w14:textId="77777777" w:rsidR="00E256F7" w:rsidRDefault="003A7C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other, for us to achieve and deliver an outstanding project to reach the desired deadline, as a group, we have decided to share the work in accord with our diverse backgrounds.</w:t>
      </w:r>
    </w:p>
    <w:p w14:paraId="01AFD790" w14:textId="77777777" w:rsidR="00E256F7" w:rsidRDefault="00E256F7">
      <w:pPr>
        <w:rPr>
          <w:rFonts w:ascii="Times New Roman" w:hAnsi="Times New Roman"/>
          <w:sz w:val="24"/>
          <w:szCs w:val="24"/>
        </w:rPr>
      </w:pPr>
    </w:p>
    <w:p w14:paraId="51ED6110" w14:textId="77777777" w:rsidR="00E256F7" w:rsidRDefault="003A7CA1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Points of the list of tasks from the project description</w:t>
      </w:r>
    </w:p>
    <w:p w14:paraId="1AB19409" w14:textId="77777777" w:rsidR="00E256F7" w:rsidRDefault="003A7CA1">
      <w:pPr>
        <w:pStyle w:val="ListParagraph"/>
        <w:numPr>
          <w:ilvl w:val="0"/>
          <w:numId w:val="1"/>
        </w:numPr>
        <w:spacing w:after="80" w:line="8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Develop a</w:t>
      </w:r>
      <w:r>
        <w:rPr>
          <w:rFonts w:ascii="Times New Roman" w:hAnsi="Times New Roman"/>
        </w:rPr>
        <w:t xml:space="preserve"> few extensions of this application to familiarize themselves with radio engineering concepts.</w:t>
      </w:r>
    </w:p>
    <w:p w14:paraId="2988D2FF" w14:textId="77777777" w:rsidR="00E256F7" w:rsidRDefault="003A7CA1">
      <w:pPr>
        <w:pStyle w:val="ListParagraph"/>
        <w:numPr>
          <w:ilvl w:val="0"/>
          <w:numId w:val="1"/>
        </w:numPr>
        <w:spacing w:after="80" w:line="8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Develop an extension of a network optimization tool.</w:t>
      </w:r>
    </w:p>
    <w:p w14:paraId="01133D2F" w14:textId="77777777" w:rsidR="00E256F7" w:rsidRDefault="003A7CA1">
      <w:pPr>
        <w:pStyle w:val="ListParagraph"/>
        <w:numPr>
          <w:ilvl w:val="0"/>
          <w:numId w:val="1"/>
        </w:numPr>
        <w:spacing w:after="80" w:line="8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a set of tools needed to determine the path taken by the given user equipment and its active/idle </w:t>
      </w:r>
      <w:r>
        <w:rPr>
          <w:rFonts w:ascii="Times New Roman" w:hAnsi="Times New Roman"/>
        </w:rPr>
        <w:t>periods.</w:t>
      </w:r>
    </w:p>
    <w:p w14:paraId="5A1EDE8F" w14:textId="77777777" w:rsidR="00E256F7" w:rsidRDefault="003A7CA1">
      <w:pPr>
        <w:pStyle w:val="ListParagraph"/>
        <w:numPr>
          <w:ilvl w:val="0"/>
          <w:numId w:val="1"/>
        </w:numPr>
        <w:spacing w:after="80" w:line="8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Implement the selection, reselection, and handover procedures.</w:t>
      </w:r>
    </w:p>
    <w:p w14:paraId="6D4CED6A" w14:textId="77777777" w:rsidR="00E256F7" w:rsidRDefault="003A7CA1">
      <w:pPr>
        <w:pStyle w:val="ListParagraph"/>
        <w:numPr>
          <w:ilvl w:val="0"/>
          <w:numId w:val="1"/>
        </w:numPr>
        <w:spacing w:after="80" w:line="8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An arrow is to be drawn to link the user equipment to its attached antenna.</w:t>
      </w:r>
    </w:p>
    <w:p w14:paraId="3B3CDC2A" w14:textId="77777777" w:rsidR="00E256F7" w:rsidRDefault="00E256F7">
      <w:pPr>
        <w:rPr>
          <w:rFonts w:ascii="Times New Roman" w:hAnsi="Times New Roman"/>
          <w:sz w:val="24"/>
          <w:szCs w:val="24"/>
        </w:rPr>
      </w:pPr>
    </w:p>
    <w:p w14:paraId="28D71D63" w14:textId="77777777" w:rsidR="00E256F7" w:rsidRDefault="003A7CA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List of Completed Tasks</w:t>
      </w:r>
    </w:p>
    <w:p w14:paraId="5F8F288B" w14:textId="47F888B5" w:rsidR="00E256F7" w:rsidRDefault="003A7CA1">
      <w:pPr>
        <w:pStyle w:val="ListParagraph"/>
        <w:numPr>
          <w:ilvl w:val="0"/>
          <w:numId w:val="2"/>
        </w:numPr>
        <w:spacing w:after="80" w:line="80" w:lineRule="atLeast"/>
      </w:pPr>
      <w:r>
        <w:rPr>
          <w:rFonts w:ascii="Times New Roman" w:hAnsi="Times New Roman"/>
        </w:rPr>
        <w:t xml:space="preserve">Read, </w:t>
      </w:r>
      <w:r w:rsidR="00610BF4">
        <w:rPr>
          <w:rFonts w:ascii="Times New Roman" w:hAnsi="Times New Roman"/>
        </w:rPr>
        <w:t>discussed</w:t>
      </w:r>
      <w:r>
        <w:rPr>
          <w:rFonts w:ascii="Times New Roman" w:hAnsi="Times New Roman"/>
        </w:rPr>
        <w:t xml:space="preserve"> and understood the project given.</w:t>
      </w:r>
    </w:p>
    <w:p w14:paraId="12134493" w14:textId="77777777" w:rsidR="00E256F7" w:rsidRDefault="003A7CA1">
      <w:pPr>
        <w:pStyle w:val="ListParagraph"/>
        <w:numPr>
          <w:ilvl w:val="0"/>
          <w:numId w:val="2"/>
        </w:numPr>
        <w:spacing w:after="80" w:line="8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Watched the video </w:t>
      </w:r>
      <w:r>
        <w:rPr>
          <w:rFonts w:ascii="Times New Roman" w:hAnsi="Times New Roman"/>
        </w:rPr>
        <w:t>given</w:t>
      </w:r>
    </w:p>
    <w:p w14:paraId="083A7A59" w14:textId="77777777" w:rsidR="00E256F7" w:rsidRDefault="003A7CA1">
      <w:pPr>
        <w:pStyle w:val="ListParagraph"/>
        <w:numPr>
          <w:ilvl w:val="0"/>
          <w:numId w:val="2"/>
        </w:numPr>
        <w:spacing w:after="80" w:line="8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Created an edited text document in Google docs for the group</w:t>
      </w:r>
    </w:p>
    <w:p w14:paraId="46744BA0" w14:textId="77777777" w:rsidR="00E256F7" w:rsidRDefault="00E256F7">
      <w:pPr>
        <w:rPr>
          <w:rFonts w:ascii="Times New Roman" w:hAnsi="Times New Roman"/>
          <w:sz w:val="24"/>
          <w:szCs w:val="24"/>
        </w:rPr>
      </w:pPr>
    </w:p>
    <w:p w14:paraId="768601CD" w14:textId="77777777" w:rsidR="00E256F7" w:rsidRDefault="003A7CA1">
      <w:pPr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List of Prospective Tasks</w:t>
      </w:r>
    </w:p>
    <w:p w14:paraId="33A056FA" w14:textId="77777777" w:rsidR="00610BF4" w:rsidRPr="00610BF4" w:rsidRDefault="00610BF4" w:rsidP="00610BF4">
      <w:pPr>
        <w:pStyle w:val="ListParagraph"/>
        <w:numPr>
          <w:ilvl w:val="0"/>
          <w:numId w:val="4"/>
        </w:numPr>
        <w:rPr>
          <w:rFonts w:ascii="Times New Roman" w:hAnsi="Times New Roman"/>
          <w:color w:val="202124"/>
          <w:shd w:val="clear" w:color="auto" w:fill="FFFFFF"/>
        </w:rPr>
      </w:pPr>
      <w:r w:rsidRPr="00610BF4">
        <w:rPr>
          <w:rFonts w:ascii="Times New Roman" w:hAnsi="Times New Roman"/>
          <w:color w:val="202124"/>
          <w:shd w:val="clear" w:color="auto" w:fill="FFFFFF"/>
        </w:rPr>
        <w:t>Give a functionality of the cell selection</w:t>
      </w:r>
    </w:p>
    <w:p w14:paraId="29357782" w14:textId="4505AB39" w:rsidR="00610BF4" w:rsidRPr="00610BF4" w:rsidRDefault="00610BF4" w:rsidP="00610BF4">
      <w:pPr>
        <w:pStyle w:val="ListParagraph"/>
        <w:numPr>
          <w:ilvl w:val="0"/>
          <w:numId w:val="4"/>
        </w:numPr>
        <w:rPr>
          <w:rFonts w:ascii="Times New Roman" w:hAnsi="Times New Roman"/>
          <w:color w:val="202124"/>
          <w:shd w:val="clear" w:color="auto" w:fill="FFFFFF"/>
        </w:rPr>
      </w:pPr>
      <w:r w:rsidRPr="00610BF4">
        <w:rPr>
          <w:rFonts w:ascii="Times New Roman" w:hAnsi="Times New Roman"/>
          <w:color w:val="202124"/>
          <w:shd w:val="clear" w:color="auto" w:fill="FFFFFF"/>
        </w:rPr>
        <w:t xml:space="preserve">Define how the mobile </w:t>
      </w:r>
      <w:r w:rsidRPr="00610BF4">
        <w:rPr>
          <w:rFonts w:ascii="Times New Roman" w:hAnsi="Times New Roman"/>
          <w:color w:val="202124"/>
          <w:shd w:val="clear" w:color="auto" w:fill="FFFFFF"/>
        </w:rPr>
        <w:t>interprets</w:t>
      </w:r>
      <w:r w:rsidRPr="00610BF4">
        <w:rPr>
          <w:rFonts w:ascii="Times New Roman" w:hAnsi="Times New Roman"/>
          <w:color w:val="202124"/>
          <w:shd w:val="clear" w:color="auto" w:fill="FFFFFF"/>
        </w:rPr>
        <w:t xml:space="preserve"> the antenna</w:t>
      </w:r>
    </w:p>
    <w:p w14:paraId="03368308" w14:textId="596354FC" w:rsidR="00610BF4" w:rsidRPr="00610BF4" w:rsidRDefault="00610BF4" w:rsidP="00610BF4">
      <w:pPr>
        <w:pStyle w:val="ListParagraph"/>
        <w:numPr>
          <w:ilvl w:val="0"/>
          <w:numId w:val="4"/>
        </w:numPr>
        <w:rPr>
          <w:rFonts w:ascii="Times New Roman" w:hAnsi="Times New Roman"/>
          <w:color w:val="202124"/>
          <w:shd w:val="clear" w:color="auto" w:fill="FFFFFF"/>
        </w:rPr>
      </w:pPr>
      <w:r w:rsidRPr="00610BF4">
        <w:rPr>
          <w:rFonts w:ascii="Times New Roman" w:hAnsi="Times New Roman"/>
          <w:color w:val="202124"/>
          <w:shd w:val="clear" w:color="auto" w:fill="FFFFFF"/>
        </w:rPr>
        <w:t>Implementations begin</w:t>
      </w:r>
    </w:p>
    <w:p w14:paraId="5D4D8459" w14:textId="04D11977" w:rsidR="00610BF4" w:rsidRPr="00610BF4" w:rsidRDefault="00610BF4" w:rsidP="00610BF4">
      <w:pPr>
        <w:pStyle w:val="ListParagraph"/>
        <w:numPr>
          <w:ilvl w:val="0"/>
          <w:numId w:val="4"/>
        </w:numPr>
        <w:rPr>
          <w:rFonts w:ascii="Times New Roman" w:hAnsi="Times New Roman"/>
          <w:color w:val="202124"/>
          <w:shd w:val="clear" w:color="auto" w:fill="FFFFFF"/>
        </w:rPr>
      </w:pPr>
      <w:r>
        <w:rPr>
          <w:rFonts w:ascii="Times New Roman" w:hAnsi="Times New Roman"/>
          <w:color w:val="202124"/>
          <w:shd w:val="clear" w:color="auto" w:fill="FFFFFF"/>
        </w:rPr>
        <w:t>Clarify</w:t>
      </w:r>
      <w:r w:rsidRPr="00610BF4">
        <w:rPr>
          <w:rFonts w:ascii="Times New Roman" w:hAnsi="Times New Roman"/>
          <w:color w:val="202124"/>
          <w:shd w:val="clear" w:color="auto" w:fill="FFFFFF"/>
        </w:rPr>
        <w:t xml:space="preserve"> our implementation </w:t>
      </w:r>
      <w:r>
        <w:rPr>
          <w:rFonts w:ascii="Times New Roman" w:hAnsi="Times New Roman"/>
          <w:color w:val="202124"/>
          <w:shd w:val="clear" w:color="auto" w:fill="FFFFFF"/>
        </w:rPr>
        <w:t xml:space="preserve">prototype </w:t>
      </w:r>
      <w:r w:rsidRPr="00610BF4">
        <w:rPr>
          <w:rFonts w:ascii="Times New Roman" w:hAnsi="Times New Roman"/>
          <w:color w:val="202124"/>
          <w:shd w:val="clear" w:color="auto" w:fill="FFFFFF"/>
        </w:rPr>
        <w:t xml:space="preserve">with the </w:t>
      </w:r>
      <w:r w:rsidRPr="00610BF4">
        <w:rPr>
          <w:rFonts w:ascii="Times New Roman" w:hAnsi="Times New Roman"/>
        </w:rPr>
        <w:t>network optimization tool.</w:t>
      </w:r>
    </w:p>
    <w:p w14:paraId="5830EDBD" w14:textId="1933822A" w:rsidR="00E256F7" w:rsidRPr="00610BF4" w:rsidRDefault="00610BF4" w:rsidP="00610BF4">
      <w:pPr>
        <w:pStyle w:val="ListParagraph"/>
        <w:numPr>
          <w:ilvl w:val="0"/>
          <w:numId w:val="4"/>
        </w:numPr>
        <w:rPr>
          <w:rFonts w:ascii="Times New Roman" w:hAnsi="Times New Roman"/>
          <w:color w:val="202124"/>
          <w:shd w:val="clear" w:color="auto" w:fill="FFFFFF"/>
        </w:rPr>
      </w:pPr>
      <w:r w:rsidRPr="00610BF4">
        <w:rPr>
          <w:rFonts w:ascii="Times New Roman" w:hAnsi="Times New Roman"/>
          <w:color w:val="202124"/>
          <w:shd w:val="clear" w:color="auto" w:fill="FFFFFF"/>
        </w:rPr>
        <w:t>Work on the move of the simulation</w:t>
      </w:r>
    </w:p>
    <w:p w14:paraId="681D5E4C" w14:textId="77777777" w:rsidR="00E256F7" w:rsidRDefault="003A7CA1">
      <w:pPr>
        <w:pStyle w:val="ListParagraph"/>
        <w:numPr>
          <w:ilvl w:val="0"/>
          <w:numId w:val="3"/>
        </w:numPr>
        <w:spacing w:after="80" w:line="80" w:lineRule="atLeast"/>
        <w:rPr>
          <w:rFonts w:ascii="Times New Roman" w:hAnsi="Times New Roman"/>
          <w:color w:val="202124"/>
          <w:shd w:val="clear" w:color="auto" w:fill="FFFFFF"/>
        </w:rPr>
      </w:pPr>
      <w:r>
        <w:rPr>
          <w:rFonts w:ascii="Times New Roman" w:hAnsi="Times New Roman"/>
          <w:color w:val="202124"/>
          <w:shd w:val="clear" w:color="auto" w:fill="FFFFFF"/>
        </w:rPr>
        <w:t>T</w:t>
      </w:r>
      <w:r>
        <w:rPr>
          <w:rFonts w:ascii="Times New Roman" w:hAnsi="Times New Roman"/>
          <w:color w:val="202124"/>
          <w:shd w:val="clear" w:color="auto" w:fill="FFFFFF"/>
        </w:rPr>
        <w:t>est the application</w:t>
      </w:r>
    </w:p>
    <w:p w14:paraId="49B7865D" w14:textId="77777777" w:rsidR="00E256F7" w:rsidRDefault="003A7CA1">
      <w:pPr>
        <w:pStyle w:val="ListParagraph"/>
        <w:numPr>
          <w:ilvl w:val="0"/>
          <w:numId w:val="3"/>
        </w:numPr>
        <w:spacing w:after="80" w:line="80" w:lineRule="atLeast"/>
        <w:rPr>
          <w:rFonts w:ascii="Times New Roman" w:hAnsi="Times New Roman"/>
          <w:color w:val="202124"/>
          <w:shd w:val="clear" w:color="auto" w:fill="FFFFFF"/>
        </w:rPr>
      </w:pPr>
      <w:r>
        <w:rPr>
          <w:rFonts w:ascii="Times New Roman" w:hAnsi="Times New Roman"/>
          <w:color w:val="202124"/>
          <w:shd w:val="clear" w:color="auto" w:fill="FFFFFF"/>
        </w:rPr>
        <w:t>Put the project in a document</w:t>
      </w:r>
    </w:p>
    <w:p w14:paraId="20AA8830" w14:textId="77777777" w:rsidR="00E256F7" w:rsidRDefault="003A7CA1">
      <w:pPr>
        <w:pStyle w:val="ListParagraph"/>
        <w:numPr>
          <w:ilvl w:val="0"/>
          <w:numId w:val="3"/>
        </w:numPr>
        <w:spacing w:after="80" w:line="80" w:lineRule="atLeast"/>
        <w:rPr>
          <w:rFonts w:ascii="Times New Roman" w:hAnsi="Times New Roman"/>
          <w:color w:val="202124"/>
          <w:shd w:val="clear" w:color="auto" w:fill="FFFFFF"/>
        </w:rPr>
      </w:pPr>
      <w:r>
        <w:rPr>
          <w:rFonts w:ascii="Times New Roman" w:hAnsi="Times New Roman"/>
          <w:color w:val="202124"/>
          <w:shd w:val="clear" w:color="auto" w:fill="FFFFFF"/>
        </w:rPr>
        <w:t>Draft a report</w:t>
      </w:r>
    </w:p>
    <w:p w14:paraId="49374A37" w14:textId="77777777" w:rsidR="00E256F7" w:rsidRDefault="003A7CA1">
      <w:pPr>
        <w:pStyle w:val="ListParagraph"/>
        <w:numPr>
          <w:ilvl w:val="0"/>
          <w:numId w:val="3"/>
        </w:numPr>
        <w:spacing w:after="80" w:line="80" w:lineRule="atLeast"/>
      </w:pPr>
      <w:r>
        <w:rPr>
          <w:rFonts w:ascii="Times New Roman" w:hAnsi="Times New Roman"/>
          <w:color w:val="202124"/>
          <w:shd w:val="clear" w:color="auto" w:fill="FFFFFF"/>
        </w:rPr>
        <w:t>Lastly, get ready for the presentation</w:t>
      </w:r>
    </w:p>
    <w:sectPr w:rsidR="00E256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7EDE" w14:textId="77777777" w:rsidR="003A7CA1" w:rsidRDefault="003A7CA1">
      <w:pPr>
        <w:spacing w:after="0" w:line="240" w:lineRule="auto"/>
      </w:pPr>
      <w:r>
        <w:separator/>
      </w:r>
    </w:p>
  </w:endnote>
  <w:endnote w:type="continuationSeparator" w:id="0">
    <w:p w14:paraId="5D20DEAF" w14:textId="77777777" w:rsidR="003A7CA1" w:rsidRDefault="003A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67FB" w14:textId="77777777" w:rsidR="003A7CA1" w:rsidRDefault="003A7C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BAAA994" w14:textId="77777777" w:rsidR="003A7CA1" w:rsidRDefault="003A7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F5A"/>
    <w:multiLevelType w:val="multilevel"/>
    <w:tmpl w:val="FFB436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D8D4813"/>
    <w:multiLevelType w:val="multilevel"/>
    <w:tmpl w:val="8ADC8D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BE72597"/>
    <w:multiLevelType w:val="multilevel"/>
    <w:tmpl w:val="BB8A3D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F4B4120"/>
    <w:multiLevelType w:val="hybridMultilevel"/>
    <w:tmpl w:val="5B6C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28426">
    <w:abstractNumId w:val="0"/>
  </w:num>
  <w:num w:numId="2" w16cid:durableId="1330521992">
    <w:abstractNumId w:val="1"/>
  </w:num>
  <w:num w:numId="3" w16cid:durableId="344989339">
    <w:abstractNumId w:val="2"/>
  </w:num>
  <w:num w:numId="4" w16cid:durableId="107998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56F7"/>
    <w:rsid w:val="003A7CA1"/>
    <w:rsid w:val="004657CF"/>
    <w:rsid w:val="005B6A80"/>
    <w:rsid w:val="00610BF4"/>
    <w:rsid w:val="00710BED"/>
    <w:rsid w:val="00CB6A61"/>
    <w:rsid w:val="00E2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2EB4"/>
  <w15:docId w15:val="{E6A3F76A-EEED-471A-A9F8-53A546D2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pPr>
      <w:spacing w:before="120" w:after="24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styleId="BlockText">
    <w:name w:val="Block Text"/>
    <w:basedOn w:val="Normal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Mandy-ann Owusu Manu</dc:creator>
  <dc:description/>
  <cp:lastModifiedBy>Mandy-ann Owusu Manu</cp:lastModifiedBy>
  <cp:revision>3</cp:revision>
  <dcterms:created xsi:type="dcterms:W3CDTF">2022-05-12T17:43:00Z</dcterms:created>
  <dcterms:modified xsi:type="dcterms:W3CDTF">2022-05-12T17:43:00Z</dcterms:modified>
</cp:coreProperties>
</file>